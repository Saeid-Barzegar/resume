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10052" w14:textId="2CF7FDC5" w:rsidR="00887C34" w:rsidRDefault="00000000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ABCDFA1BA26A4F11AF44921F313B1311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432A76">
            <w:t>Sari, Mazandaran, Iran</w:t>
          </w:r>
        </w:sdtContent>
      </w:sdt>
    </w:p>
    <w:p w14:paraId="3B43D097" w14:textId="6B963E30" w:rsidR="00887C34" w:rsidRDefault="00000000">
      <w:pPr>
        <w:pStyle w:val="ContactInfo"/>
      </w:pPr>
      <w:sdt>
        <w:sdtPr>
          <w:alias w:val="Telephone"/>
          <w:tag w:val="Telephone"/>
          <w:id w:val="599758962"/>
          <w:placeholder>
            <w:docPart w:val="B8A2E7608AFF4204A7CCD81822A76E9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432A76">
            <w:t>+989112563271</w:t>
          </w:r>
        </w:sdtContent>
      </w:sdt>
    </w:p>
    <w:sdt>
      <w:sdtPr>
        <w:alias w:val="Website"/>
        <w:tag w:val="Website"/>
        <w:id w:val="48967594"/>
        <w:placeholder>
          <w:docPart w:val="5A1FF772A22D49A38861C9B198D1F08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14:paraId="33A5FA83" w14:textId="7A85E26F" w:rsidR="00887C34" w:rsidRDefault="00432A76">
          <w:pPr>
            <w:pStyle w:val="ContactInfo"/>
          </w:pPr>
          <w:r w:rsidRPr="00432A76">
            <w:t>www.linkedin.com/in/saeid-barzegar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1289BFA4F7D14699A09509CC2D93619F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01883C46" w14:textId="04B08654" w:rsidR="00887C34" w:rsidRDefault="00432A76">
          <w:pPr>
            <w:pStyle w:val="ContactInfo"/>
            <w:rPr>
              <w:rStyle w:val="Emphasis"/>
            </w:rPr>
          </w:pPr>
          <w:r w:rsidRPr="00432A76">
            <w:rPr>
              <w:rStyle w:val="Emphasis"/>
            </w:rPr>
            <w:t>saeidbarzegar@gmail.com</w:t>
          </w:r>
        </w:p>
      </w:sdtContent>
    </w:sdt>
    <w:p w14:paraId="627D043F" w14:textId="7EB79C2A" w:rsidR="00887C34" w:rsidRDefault="00000000">
      <w:pPr>
        <w:pStyle w:val="Name"/>
      </w:pPr>
      <w:sdt>
        <w:sdtPr>
          <w:alias w:val="Your Name"/>
          <w:tag w:val=""/>
          <w:id w:val="1197042864"/>
          <w:placeholder>
            <w:docPart w:val="9D032C900FFB45C687D20757FA32035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432A76">
            <w:t>Saeid barzegar</w:t>
          </w:r>
        </w:sdtContent>
      </w:sdt>
    </w:p>
    <w:tbl>
      <w:tblPr>
        <w:tblStyle w:val="ResumeTable"/>
        <w:tblW w:w="4901" w:type="pct"/>
        <w:tblLook w:val="04A0" w:firstRow="1" w:lastRow="0" w:firstColumn="1" w:lastColumn="0" w:noHBand="0" w:noVBand="1"/>
        <w:tblDescription w:val="Resume"/>
      </w:tblPr>
      <w:tblGrid>
        <w:gridCol w:w="1579"/>
        <w:gridCol w:w="202"/>
        <w:gridCol w:w="8099"/>
      </w:tblGrid>
      <w:tr w:rsidR="00887C34" w14:paraId="14C7DB8A" w14:textId="77777777" w:rsidTr="00CB6144">
        <w:tc>
          <w:tcPr>
            <w:tcW w:w="1579" w:type="dxa"/>
          </w:tcPr>
          <w:p w14:paraId="7118D547" w14:textId="679BF5D6" w:rsidR="00887C34" w:rsidRDefault="000D41E5">
            <w:pPr>
              <w:pStyle w:val="Heading1"/>
            </w:pPr>
            <w:r>
              <w:t>profile</w:t>
            </w:r>
          </w:p>
        </w:tc>
        <w:tc>
          <w:tcPr>
            <w:tcW w:w="202" w:type="dxa"/>
          </w:tcPr>
          <w:p w14:paraId="60BAFBC7" w14:textId="77777777" w:rsidR="00887C34" w:rsidRDefault="00887C34" w:rsidP="00CB6144">
            <w:pPr>
              <w:ind w:left="-427" w:hanging="180"/>
            </w:pPr>
          </w:p>
        </w:tc>
        <w:tc>
          <w:tcPr>
            <w:tcW w:w="8100" w:type="dxa"/>
          </w:tcPr>
          <w:p w14:paraId="0059EC38" w14:textId="1059EB79" w:rsidR="00887C34" w:rsidRPr="000D41E5" w:rsidRDefault="000D41E5" w:rsidP="00CB6144">
            <w:pPr>
              <w:pStyle w:val="ResumeText"/>
              <w:ind w:left="4" w:right="270" w:hanging="4"/>
            </w:pPr>
            <w:r w:rsidRPr="000D41E5">
              <w:rPr>
                <w:rFonts w:ascii="Arial" w:hAnsi="Arial" w:cs="Arial"/>
                <w:color w:val="1F2937"/>
                <w:shd w:val="clear" w:color="auto" w:fill="FFFFFF"/>
              </w:rPr>
              <w:t>Frontend Engineer with 10+ years of experience developing web and</w:t>
            </w:r>
            <w:r>
              <w:rPr>
                <w:rFonts w:ascii="Arial" w:hAnsi="Arial" w:cs="Arial"/>
                <w:color w:val="1F2937"/>
                <w:shd w:val="clear" w:color="auto" w:fill="FFFFFF"/>
              </w:rPr>
              <w:t xml:space="preserve"> </w:t>
            </w:r>
            <w:r w:rsidRPr="000D41E5">
              <w:rPr>
                <w:rFonts w:ascii="Arial" w:hAnsi="Arial" w:cs="Arial"/>
                <w:color w:val="1F2937"/>
                <w:shd w:val="clear" w:color="auto" w:fill="FFFFFF"/>
              </w:rPr>
              <w:t>mobile applications using TypeScript, JavaScript, React.js, Next.js, and React Native. Skilled in leading large-scale projects with agile methodologies to deliver high-quality, scalable solutions. Passionate about utilizing the latest technologies to enhance user experiences. Experienced in collaborating with cross-functional teams to meet client needs and drive project success. Seeking to contribute technical expertise and problem-solving skills to a dynamic team.</w:t>
            </w:r>
          </w:p>
        </w:tc>
      </w:tr>
      <w:tr w:rsidR="000D41E5" w14:paraId="50B10CB8" w14:textId="77777777" w:rsidTr="00CB6144">
        <w:tc>
          <w:tcPr>
            <w:tcW w:w="1579" w:type="dxa"/>
          </w:tcPr>
          <w:p w14:paraId="523E03A4" w14:textId="015CB3D2" w:rsidR="000D41E5" w:rsidRDefault="000D41E5" w:rsidP="000D41E5">
            <w:pPr>
              <w:pStyle w:val="Heading1"/>
            </w:pPr>
            <w:r>
              <w:t>Experience</w:t>
            </w:r>
          </w:p>
        </w:tc>
        <w:tc>
          <w:tcPr>
            <w:tcW w:w="202" w:type="dxa"/>
          </w:tcPr>
          <w:p w14:paraId="301E8FDD" w14:textId="77777777" w:rsidR="000D41E5" w:rsidRDefault="000D41E5" w:rsidP="000D41E5"/>
        </w:tc>
        <w:tc>
          <w:tcPr>
            <w:tcW w:w="810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9637D8FE9C804E248B5D7B84A5B27DF2"/>
                  </w:placeholder>
                  <w15:color w:val="C0C0C0"/>
                  <w15:repeatingSectionItem/>
                </w:sdtPr>
                <w:sdtContent>
                  <w:sdt>
                    <w:sdtPr>
                      <w:id w:val="335887804"/>
                      <w:placeholder>
                        <w:docPart w:val="DDC36057C6DE433E9699977598171546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5C6B2A12" w14:textId="77777777" w:rsidR="000D41E5" w:rsidRDefault="000D41E5" w:rsidP="000D41E5">
                        <w:pPr>
                          <w:pStyle w:val="Heading2"/>
                        </w:pPr>
                        <w:r>
                          <w:t>[Job Title, Company Name]</w:t>
                        </w:r>
                      </w:p>
                    </w:sdtContent>
                  </w:sdt>
                  <w:sdt>
                    <w:sdtPr>
                      <w:id w:val="155736957"/>
                      <w:placeholder>
                        <w:docPart w:val="67BCA53008144E3D82BEAC802265DFC9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p w14:paraId="1639E9E1" w14:textId="77777777" w:rsidR="000D41E5" w:rsidRDefault="000D41E5" w:rsidP="000D41E5">
                        <w:pPr>
                          <w:pStyle w:val="ResumeText"/>
                        </w:pPr>
                        <w:r>
                          <w:t>[Dates From – To]</w:t>
                        </w:r>
                      </w:p>
                    </w:sdtContent>
                  </w:sdt>
                  <w:sdt>
                    <w:sdtPr>
                      <w:id w:val="-513455036"/>
                      <w:placeholder>
                        <w:docPart w:val="D28E8F5F773641718AB33A2467A42322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46CE2CE9" w14:textId="77777777" w:rsidR="000D41E5" w:rsidRDefault="000D41E5" w:rsidP="000D41E5">
                        <w:r>
                          <w:t>This is the place for a brief summary of your key responsibilities and most stellar accomplishments.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9637D8FE9C804E248B5D7B84A5B27DF2"/>
                  </w:placeholder>
                  <w15:color w:val="C0C0C0"/>
                  <w15:repeatingSectionItem/>
                </w:sdtPr>
                <w:sdtContent>
                  <w:sdt>
                    <w:sdtPr>
                      <w:id w:val="871502144"/>
                      <w:placeholder>
                        <w:docPart w:val="DDC36057C6DE433E9699977598171546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6E9DCE1E" w14:textId="77777777" w:rsidR="000D41E5" w:rsidRDefault="000D41E5" w:rsidP="000D41E5">
                        <w:pPr>
                          <w:pStyle w:val="Heading2"/>
                        </w:pPr>
                        <w:r>
                          <w:t>[Job Title, Company Name]</w:t>
                        </w:r>
                      </w:p>
                    </w:sdtContent>
                  </w:sdt>
                  <w:sdt>
                    <w:sdtPr>
                      <w:id w:val="525447839"/>
                      <w:placeholder>
                        <w:docPart w:val="67BCA53008144E3D82BEAC802265DFC9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p w14:paraId="36F94F2F" w14:textId="77777777" w:rsidR="000D41E5" w:rsidRDefault="000D41E5" w:rsidP="000D41E5">
                        <w:pPr>
                          <w:pStyle w:val="ResumeText"/>
                        </w:pPr>
                        <w:r>
                          <w:t>[Dates From – To]</w:t>
                        </w:r>
                      </w:p>
                    </w:sdtContent>
                  </w:sdt>
                  <w:sdt>
                    <w:sdtPr>
                      <w:id w:val="-223295061"/>
                      <w:placeholder>
                        <w:docPart w:val="D28E8F5F773641718AB33A2467A42322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39C4DF23" w14:textId="155F8256" w:rsidR="000D41E5" w:rsidRDefault="000D41E5" w:rsidP="000D41E5">
                        <w:pPr>
                          <w:pStyle w:val="ResumeText"/>
                        </w:pPr>
                        <w:r>
                          <w:t>This is the place for a brief summary of your key responsibilities and most stellar accomplishments.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0D41E5" w14:paraId="32D5D7DA" w14:textId="77777777" w:rsidTr="00CB6144">
        <w:tc>
          <w:tcPr>
            <w:tcW w:w="1579" w:type="dxa"/>
          </w:tcPr>
          <w:p w14:paraId="561C3691" w14:textId="08C831E5" w:rsidR="000D41E5" w:rsidRDefault="000D41E5" w:rsidP="000D41E5">
            <w:pPr>
              <w:pStyle w:val="Heading1"/>
            </w:pPr>
            <w:r>
              <w:t>Skills &amp; Abilities</w:t>
            </w:r>
          </w:p>
        </w:tc>
        <w:tc>
          <w:tcPr>
            <w:tcW w:w="202" w:type="dxa"/>
          </w:tcPr>
          <w:p w14:paraId="136640AE" w14:textId="77777777" w:rsidR="000D41E5" w:rsidRDefault="000D41E5" w:rsidP="000D41E5"/>
        </w:tc>
        <w:tc>
          <w:tcPr>
            <w:tcW w:w="8100" w:type="dxa"/>
          </w:tcPr>
          <w:sdt>
            <w:sdtPr>
              <w:id w:val="-234705391"/>
              <w:placeholder>
                <w:docPart w:val="3EEBEBBD9F9F4F55AA0ED44A63B649EC"/>
              </w:placeholder>
              <w:temporary/>
              <w:showingPlcHdr/>
              <w15:color w:val="C0C0C0"/>
              <w15:appearance w15:val="hidden"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p w14:paraId="032ED3FE" w14:textId="77777777" w:rsidR="000D41E5" w:rsidRDefault="000D41E5" w:rsidP="000D41E5">
                <w:pPr>
                  <w:pStyle w:val="ResumeText"/>
                </w:pPr>
                <w:r>
                  <w:t>On the Design tab of the ribbon, check out the Themes, Colors, and Fonts galleries to get a custom look with just a click.</w:t>
                </w:r>
              </w:p>
              <w:p w14:paraId="36877AC9" w14:textId="77777777" w:rsidR="000D41E5" w:rsidRDefault="000D41E5" w:rsidP="000D41E5">
                <w:pPr>
                  <w:pStyle w:val="ResumeText"/>
                </w:pPr>
                <w:r>
                  <w:t>Need another experience, education, or reference entry? You got it. Just click in the sample entries below and then click the plus sign that appears.</w:t>
                </w:r>
              </w:p>
              <w:p w14:paraId="54CC0B2E" w14:textId="067E3DC1" w:rsidR="000D41E5" w:rsidRDefault="000D41E5" w:rsidP="000D41E5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</w:pPr>
                <w:r>
                  <w:t>Looking for a matching cover letter? All you had to do was ask! On the Insert tab, select Cover Page.</w:t>
                </w:r>
              </w:p>
            </w:sdtContent>
          </w:sdt>
        </w:tc>
      </w:tr>
      <w:tr w:rsidR="000D41E5" w14:paraId="77A1E295" w14:textId="77777777" w:rsidTr="00CB6144">
        <w:tc>
          <w:tcPr>
            <w:tcW w:w="1579" w:type="dxa"/>
          </w:tcPr>
          <w:p w14:paraId="3341C1DE" w14:textId="0D83A77E" w:rsidR="000D41E5" w:rsidRDefault="000D41E5" w:rsidP="000D41E5">
            <w:pPr>
              <w:pStyle w:val="Heading1"/>
            </w:pPr>
            <w:r>
              <w:t>Education</w:t>
            </w:r>
          </w:p>
        </w:tc>
        <w:tc>
          <w:tcPr>
            <w:tcW w:w="202" w:type="dxa"/>
          </w:tcPr>
          <w:p w14:paraId="7CB71F03" w14:textId="77777777" w:rsidR="000D41E5" w:rsidRDefault="000D41E5" w:rsidP="000D41E5"/>
        </w:tc>
        <w:tc>
          <w:tcPr>
            <w:tcW w:w="810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F7B7D24C3DA54C71964F2A2B411FAC7B"/>
                  </w:placeholder>
                  <w15:repeatingSectionItem/>
                </w:sdtPr>
                <w:sdtContent>
                  <w:sdt>
                    <w:sdtPr>
                      <w:id w:val="-298228076"/>
                      <w:placeholder>
                        <w:docPart w:val="D4B7ED5A11754CC1825DD28D9DCF270E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0EBD5010" w14:textId="77777777" w:rsidR="000D41E5" w:rsidRDefault="000D41E5" w:rsidP="000D41E5">
                        <w:pPr>
                          <w:pStyle w:val="Heading2"/>
                        </w:pPr>
                        <w:r>
                          <w:t>[School Name—Location—Degree]</w:t>
                        </w:r>
                      </w:p>
                    </w:sdtContent>
                  </w:sdt>
                  <w:sdt>
                    <w:sdtPr>
                      <w:id w:val="1437799257"/>
                      <w:placeholder>
                        <w:docPart w:val="049083BAF4644AC68E84BAC32C9328D9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1875BB5F" w14:textId="0FB52DA3" w:rsidR="000D41E5" w:rsidRDefault="000D41E5" w:rsidP="000D41E5">
                        <w:r>
                          <w:t>You might want to include your GPA here and a brief summary of relevant coursework, awards, and honors.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0D41E5" w14:paraId="2B88DE9F" w14:textId="77777777" w:rsidTr="00CB6144">
        <w:tc>
          <w:tcPr>
            <w:tcW w:w="1579" w:type="dxa"/>
          </w:tcPr>
          <w:p w14:paraId="7666151A" w14:textId="77777777" w:rsidR="000D41E5" w:rsidRDefault="000D41E5" w:rsidP="000D41E5">
            <w:pPr>
              <w:pStyle w:val="Heading1"/>
            </w:pPr>
            <w:r>
              <w:t>Communication</w:t>
            </w:r>
          </w:p>
        </w:tc>
        <w:tc>
          <w:tcPr>
            <w:tcW w:w="202" w:type="dxa"/>
          </w:tcPr>
          <w:p w14:paraId="45447D48" w14:textId="77777777" w:rsidR="000D41E5" w:rsidRDefault="000D41E5" w:rsidP="000D41E5"/>
        </w:tc>
        <w:sdt>
          <w:sdtPr>
            <w:id w:val="-2024851273"/>
            <w:placeholder>
              <w:docPart w:val="84789B13ACF84ACEB898B01DA3C6BF33"/>
            </w:placeholder>
            <w:temporary/>
            <w:showingPlcHdr/>
            <w15:appearance w15:val="hidden"/>
            <w:text/>
          </w:sdtPr>
          <w:sdtContent>
            <w:tc>
              <w:tcPr>
                <w:tcW w:w="8100" w:type="dxa"/>
              </w:tcPr>
              <w:p w14:paraId="6F87104A" w14:textId="77777777" w:rsidR="000D41E5" w:rsidRDefault="000D41E5" w:rsidP="000D41E5">
                <w:pPr>
                  <w:pStyle w:val="ResumeText"/>
                </w:pPr>
                <w:r>
                  <w:t>You delivered that big presentation to rave reviews. Don’t be shy about it now! This is the place to show how well you work and play with others.</w:t>
                </w:r>
              </w:p>
            </w:tc>
          </w:sdtContent>
        </w:sdt>
      </w:tr>
      <w:tr w:rsidR="000D41E5" w14:paraId="576C615E" w14:textId="77777777" w:rsidTr="00CB6144">
        <w:tc>
          <w:tcPr>
            <w:tcW w:w="1579" w:type="dxa"/>
          </w:tcPr>
          <w:p w14:paraId="3CD1376E" w14:textId="77777777" w:rsidR="000D41E5" w:rsidRDefault="000D41E5" w:rsidP="000D41E5">
            <w:pPr>
              <w:pStyle w:val="Heading1"/>
            </w:pPr>
            <w:r>
              <w:t>Leadership</w:t>
            </w:r>
          </w:p>
        </w:tc>
        <w:tc>
          <w:tcPr>
            <w:tcW w:w="202" w:type="dxa"/>
          </w:tcPr>
          <w:p w14:paraId="41483D3E" w14:textId="77777777" w:rsidR="000D41E5" w:rsidRDefault="000D41E5" w:rsidP="000D41E5"/>
        </w:tc>
        <w:sdt>
          <w:sdtPr>
            <w:id w:val="2002840272"/>
            <w:placeholder>
              <w:docPart w:val="ECEB8A4459984E3A84163A25DE4AE8B0"/>
            </w:placeholder>
            <w:temporary/>
            <w:showingPlcHdr/>
            <w15:appearance w15:val="hidden"/>
            <w:text/>
          </w:sdtPr>
          <w:sdtContent>
            <w:tc>
              <w:tcPr>
                <w:tcW w:w="8100" w:type="dxa"/>
              </w:tcPr>
              <w:p w14:paraId="0B625BE7" w14:textId="77777777" w:rsidR="000D41E5" w:rsidRDefault="000D41E5" w:rsidP="000D41E5">
                <w:pPr>
                  <w:pStyle w:val="ResumeText"/>
                </w:pPr>
                <w:r>
                  <w:t>Are you president of your fraternity, head of the condo board, or a team lead for your favorite charity? You’re a natural leader—tell it like it is!</w:t>
                </w:r>
              </w:p>
            </w:tc>
          </w:sdtContent>
        </w:sdt>
      </w:tr>
      <w:tr w:rsidR="000D41E5" w14:paraId="09204E6B" w14:textId="77777777" w:rsidTr="00CB6144">
        <w:tc>
          <w:tcPr>
            <w:tcW w:w="1579" w:type="dxa"/>
          </w:tcPr>
          <w:p w14:paraId="73E032AE" w14:textId="77777777" w:rsidR="000D41E5" w:rsidRDefault="000D41E5" w:rsidP="000D41E5">
            <w:pPr>
              <w:pStyle w:val="Heading1"/>
            </w:pPr>
            <w:r>
              <w:lastRenderedPageBreak/>
              <w:t>References</w:t>
            </w:r>
          </w:p>
        </w:tc>
        <w:tc>
          <w:tcPr>
            <w:tcW w:w="202" w:type="dxa"/>
          </w:tcPr>
          <w:p w14:paraId="7B052DC0" w14:textId="77777777" w:rsidR="000D41E5" w:rsidRDefault="000D41E5" w:rsidP="000D41E5"/>
        </w:tc>
        <w:tc>
          <w:tcPr>
            <w:tcW w:w="810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4081CE5765447F3968F08410FA88889"/>
                  </w:placeholder>
                  <w15:color w:val="C0C0C0"/>
                  <w15:repeatingSectionItem/>
                </w:sdtPr>
                <w:sdtContent>
                  <w:sdt>
                    <w:sdtPr>
                      <w:id w:val="1044170624"/>
                      <w:placeholder>
                        <w:docPart w:val="9B7EC425DCDC4AE9A47AF1C187F69815"/>
                      </w:placeholder>
                      <w:temporary/>
                      <w:showingPlcHdr/>
                      <w15:color w:val="C0C0C0"/>
                      <w15:appearance w15:val="hidden"/>
                      <w:text/>
                    </w:sdtPr>
                    <w:sdtContent>
                      <w:p w14:paraId="10B9185D" w14:textId="77777777" w:rsidR="000D41E5" w:rsidRDefault="000D41E5" w:rsidP="000D41E5">
                        <w:pPr>
                          <w:pStyle w:val="Heading2"/>
                        </w:pPr>
                        <w:r>
                          <w:t>[Reference Name]</w:t>
                        </w:r>
                      </w:p>
                    </w:sdtContent>
                  </w:sdt>
                  <w:sdt>
                    <w:sdtPr>
                      <w:id w:val="-765149349"/>
                      <w:placeholder>
                        <w:docPart w:val="14CB708F90FD4667A3829033FCB981B9"/>
                      </w:placeholder>
                      <w:temporary/>
                      <w:showingPlcHdr/>
                      <w15:appearance w15:val="hidden"/>
                      <w:text/>
                    </w:sdtPr>
                    <w:sdtContent>
                      <w:p w14:paraId="27E853C5" w14:textId="77777777" w:rsidR="000D41E5" w:rsidRDefault="000D41E5" w:rsidP="000D41E5">
                        <w:pPr>
                          <w:pStyle w:val="ResumeText"/>
                        </w:pPr>
                        <w:r>
                          <w:t>[Title, Company]</w:t>
                        </w:r>
                      </w:p>
                    </w:sdtContent>
                  </w:sdt>
                  <w:sdt>
                    <w:sdtPr>
                      <w:id w:val="1492217909"/>
                      <w:placeholder>
                        <w:docPart w:val="CFA9A0F7A9CD4861A9C7B49FA19E88F9"/>
                      </w:placeholder>
                      <w:temporary/>
                      <w:showingPlcHdr/>
                      <w15:appearance w15:val="hidden"/>
                    </w:sdtPr>
                    <w:sdtContent>
                      <w:p w14:paraId="16E277F2" w14:textId="77777777" w:rsidR="000D41E5" w:rsidRDefault="000D41E5" w:rsidP="000D41E5">
                        <w:r>
                          <w:t>[Contact Information]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14:paraId="376D07A2" w14:textId="77777777" w:rsidR="00887C34" w:rsidRDefault="00887C34"/>
    <w:sectPr w:rsidR="00887C34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6E591" w14:textId="77777777" w:rsidR="00761E8A" w:rsidRDefault="00761E8A">
      <w:pPr>
        <w:spacing w:before="0" w:after="0" w:line="240" w:lineRule="auto"/>
      </w:pPr>
      <w:r>
        <w:separator/>
      </w:r>
    </w:p>
  </w:endnote>
  <w:endnote w:type="continuationSeparator" w:id="0">
    <w:p w14:paraId="6A3ADBE1" w14:textId="77777777" w:rsidR="00761E8A" w:rsidRDefault="00761E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F3462" w14:textId="77777777" w:rsidR="00887C34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C0CBF" w14:textId="77777777" w:rsidR="00761E8A" w:rsidRDefault="00761E8A">
      <w:pPr>
        <w:spacing w:before="0" w:after="0" w:line="240" w:lineRule="auto"/>
      </w:pPr>
      <w:r>
        <w:separator/>
      </w:r>
    </w:p>
  </w:footnote>
  <w:footnote w:type="continuationSeparator" w:id="0">
    <w:p w14:paraId="4C912F70" w14:textId="77777777" w:rsidR="00761E8A" w:rsidRDefault="00761E8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76"/>
    <w:rsid w:val="000D41E5"/>
    <w:rsid w:val="00432A76"/>
    <w:rsid w:val="00761E8A"/>
    <w:rsid w:val="00887C34"/>
    <w:rsid w:val="008B5BDE"/>
    <w:rsid w:val="009C076D"/>
    <w:rsid w:val="00CB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90F7E"/>
  <w15:chartTrackingRefBased/>
  <w15:docId w15:val="{5BB42C22-EC2E-4C03-9C90-668F9365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BCDFA1BA26A4F11AF44921F313B1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AF6F0-4F0C-4479-9BCC-9A7B9DE9695F}"/>
      </w:docPartPr>
      <w:docPartBody>
        <w:p w:rsidR="00000000" w:rsidRDefault="00000000">
          <w:pPr>
            <w:pStyle w:val="ABCDFA1BA26A4F11AF44921F313B1311"/>
          </w:pPr>
          <w:r>
            <w:t>[Street Address]</w:t>
          </w:r>
        </w:p>
      </w:docPartBody>
    </w:docPart>
    <w:docPart>
      <w:docPartPr>
        <w:name w:val="B8A2E7608AFF4204A7CCD81822A76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58B66-9FCA-486B-8D9B-CE48EDF2206C}"/>
      </w:docPartPr>
      <w:docPartBody>
        <w:p w:rsidR="00000000" w:rsidRDefault="00000000">
          <w:pPr>
            <w:pStyle w:val="B8A2E7608AFF4204A7CCD81822A76E9C"/>
          </w:pPr>
          <w:r>
            <w:t>[Telephone]</w:t>
          </w:r>
        </w:p>
      </w:docPartBody>
    </w:docPart>
    <w:docPart>
      <w:docPartPr>
        <w:name w:val="5A1FF772A22D49A38861C9B198D1F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D5319-08D1-4D8D-925E-24473D7D3D23}"/>
      </w:docPartPr>
      <w:docPartBody>
        <w:p w:rsidR="00000000" w:rsidRDefault="00000000">
          <w:pPr>
            <w:pStyle w:val="5A1FF772A22D49A38861C9B198D1F081"/>
          </w:pPr>
          <w:r>
            <w:t>[Website]</w:t>
          </w:r>
        </w:p>
      </w:docPartBody>
    </w:docPart>
    <w:docPart>
      <w:docPartPr>
        <w:name w:val="1289BFA4F7D14699A09509CC2D936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30013-0A51-485F-82EB-02AF56F3D018}"/>
      </w:docPartPr>
      <w:docPartBody>
        <w:p w:rsidR="00000000" w:rsidRDefault="00000000">
          <w:pPr>
            <w:pStyle w:val="1289BFA4F7D14699A09509CC2D93619F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9D032C900FFB45C687D20757FA320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E5E5E-6E9E-4617-A7B7-ECC0CFE71E5A}"/>
      </w:docPartPr>
      <w:docPartBody>
        <w:p w:rsidR="00000000" w:rsidRDefault="00000000">
          <w:pPr>
            <w:pStyle w:val="9D032C900FFB45C687D20757FA32035D"/>
          </w:pPr>
          <w:r>
            <w:t>[Your Name]</w:t>
          </w:r>
        </w:p>
      </w:docPartBody>
    </w:docPart>
    <w:docPart>
      <w:docPartPr>
        <w:name w:val="9637D8FE9C804E248B5D7B84A5B27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BCF2B-FE51-4254-80A1-B3D415467E87}"/>
      </w:docPartPr>
      <w:docPartBody>
        <w:p w:rsidR="00000000" w:rsidRDefault="00857DFE" w:rsidP="00857DFE">
          <w:pPr>
            <w:pStyle w:val="9637D8FE9C804E248B5D7B84A5B27DF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DC36057C6DE433E9699977598171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09C7B-586B-4069-83D9-5F1402AFD88C}"/>
      </w:docPartPr>
      <w:docPartBody>
        <w:p w:rsidR="00000000" w:rsidRDefault="00857DFE" w:rsidP="00857DFE">
          <w:pPr>
            <w:pStyle w:val="DDC36057C6DE433E9699977598171546"/>
          </w:pPr>
          <w:r>
            <w:t>[Job Title, Company Name]</w:t>
          </w:r>
        </w:p>
      </w:docPartBody>
    </w:docPart>
    <w:docPart>
      <w:docPartPr>
        <w:name w:val="67BCA53008144E3D82BEAC802265D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2A935-2A7E-4C33-A589-B51360815F32}"/>
      </w:docPartPr>
      <w:docPartBody>
        <w:p w:rsidR="00000000" w:rsidRDefault="00857DFE" w:rsidP="00857DFE">
          <w:pPr>
            <w:pStyle w:val="67BCA53008144E3D82BEAC802265DFC9"/>
          </w:pPr>
          <w:r>
            <w:t>[Dates From – To]</w:t>
          </w:r>
        </w:p>
      </w:docPartBody>
    </w:docPart>
    <w:docPart>
      <w:docPartPr>
        <w:name w:val="D28E8F5F773641718AB33A2467A42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FF78B-E326-4C76-9529-0D0BA0B8E3E1}"/>
      </w:docPartPr>
      <w:docPartBody>
        <w:p w:rsidR="00000000" w:rsidRDefault="00857DFE" w:rsidP="00857DFE">
          <w:pPr>
            <w:pStyle w:val="D28E8F5F773641718AB33A2467A42322"/>
          </w:pPr>
          <w:r>
            <w:t>This is the place for a brief summary of your key responsibilities and most stellar accomplishments.</w:t>
          </w:r>
        </w:p>
      </w:docPartBody>
    </w:docPart>
    <w:docPart>
      <w:docPartPr>
        <w:name w:val="3EEBEBBD9F9F4F55AA0ED44A63B64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E23D8-FE6B-41FA-B061-C402121E2A9A}"/>
      </w:docPartPr>
      <w:docPartBody>
        <w:p w:rsidR="00857DFE" w:rsidRDefault="00857DFE">
          <w:pPr>
            <w:pStyle w:val="ResumeText"/>
          </w:pPr>
          <w:r>
            <w:t>On the Design tab of the ribbon, check out the Themes, Colors, and Fonts galleries to get a custom look with just a click.</w:t>
          </w:r>
        </w:p>
        <w:p w:rsidR="00857DFE" w:rsidRDefault="00857DFE">
          <w:pPr>
            <w:pStyle w:val="ResumeText"/>
          </w:pPr>
          <w:r>
            <w:t>Need another experience, education, or reference entry? You got it. Just click in the sample entries below and then click the plus sign that appears.</w:t>
          </w:r>
        </w:p>
        <w:p w:rsidR="00000000" w:rsidRDefault="00857DFE" w:rsidP="00857DFE">
          <w:pPr>
            <w:pStyle w:val="3EEBEBBD9F9F4F55AA0ED44A63B649EC"/>
          </w:pPr>
          <w:r>
            <w:t>Looking for a matching cover letter? All you had to do was ask! On the Insert tab, select Cover Page.</w:t>
          </w:r>
        </w:p>
      </w:docPartBody>
    </w:docPart>
    <w:docPart>
      <w:docPartPr>
        <w:name w:val="F7B7D24C3DA54C71964F2A2B411FA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DC531-E3AA-4724-8421-BE49BCB93D2A}"/>
      </w:docPartPr>
      <w:docPartBody>
        <w:p w:rsidR="00000000" w:rsidRDefault="00857DFE" w:rsidP="00857DFE">
          <w:pPr>
            <w:pStyle w:val="F7B7D24C3DA54C71964F2A2B411FAC7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B7ED5A11754CC1825DD28D9DCF2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471BD-F165-4806-BCDE-43BF546CEF3A}"/>
      </w:docPartPr>
      <w:docPartBody>
        <w:p w:rsidR="00000000" w:rsidRDefault="00857DFE" w:rsidP="00857DFE">
          <w:pPr>
            <w:pStyle w:val="D4B7ED5A11754CC1825DD28D9DCF270E"/>
          </w:pPr>
          <w:r>
            <w:t>[School Name—Location—Degree]</w:t>
          </w:r>
        </w:p>
      </w:docPartBody>
    </w:docPart>
    <w:docPart>
      <w:docPartPr>
        <w:name w:val="049083BAF4644AC68E84BAC32C932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057E0-AEC5-48D0-BD6F-4941843733C9}"/>
      </w:docPartPr>
      <w:docPartBody>
        <w:p w:rsidR="00000000" w:rsidRDefault="00857DFE" w:rsidP="00857DFE">
          <w:pPr>
            <w:pStyle w:val="049083BAF4644AC68E84BAC32C9328D9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84789B13ACF84ACEB898B01DA3C6B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6D261-67C1-41EA-B697-42A1A89FCADD}"/>
      </w:docPartPr>
      <w:docPartBody>
        <w:p w:rsidR="00000000" w:rsidRDefault="00857DFE" w:rsidP="00857DFE">
          <w:pPr>
            <w:pStyle w:val="84789B13ACF84ACEB898B01DA3C6BF33"/>
          </w:pPr>
          <w:r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ECEB8A4459984E3A84163A25DE4AE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C5837-E15D-43EC-8CAE-69A6A0C089B7}"/>
      </w:docPartPr>
      <w:docPartBody>
        <w:p w:rsidR="00000000" w:rsidRDefault="00857DFE" w:rsidP="00857DFE">
          <w:pPr>
            <w:pStyle w:val="ECEB8A4459984E3A84163A25DE4AE8B0"/>
          </w:pPr>
          <w:r>
            <w:t>Are you president of your fraternity, head of the condo board, or a team lead for your favorite charity? You’re a natural leader—tell it like it is!</w:t>
          </w:r>
        </w:p>
      </w:docPartBody>
    </w:docPart>
    <w:docPart>
      <w:docPartPr>
        <w:name w:val="D4081CE5765447F3968F08410FA88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26F78-3F63-46CF-A848-BCE9C1003932}"/>
      </w:docPartPr>
      <w:docPartBody>
        <w:p w:rsidR="00000000" w:rsidRDefault="00857DFE" w:rsidP="00857DFE">
          <w:pPr>
            <w:pStyle w:val="D4081CE5765447F3968F08410FA8888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7EC425DCDC4AE9A47AF1C187F69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42A64-F694-4E53-80F9-B7C3C64B3C50}"/>
      </w:docPartPr>
      <w:docPartBody>
        <w:p w:rsidR="00000000" w:rsidRDefault="00857DFE" w:rsidP="00857DFE">
          <w:pPr>
            <w:pStyle w:val="9B7EC425DCDC4AE9A47AF1C187F69815"/>
          </w:pPr>
          <w:r>
            <w:t>[Reference Name]</w:t>
          </w:r>
        </w:p>
      </w:docPartBody>
    </w:docPart>
    <w:docPart>
      <w:docPartPr>
        <w:name w:val="14CB708F90FD4667A3829033FCB98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9C96B-311B-42DB-AE36-54CCD6D45BDF}"/>
      </w:docPartPr>
      <w:docPartBody>
        <w:p w:rsidR="00000000" w:rsidRDefault="00857DFE" w:rsidP="00857DFE">
          <w:pPr>
            <w:pStyle w:val="14CB708F90FD4667A3829033FCB981B9"/>
          </w:pPr>
          <w:r>
            <w:t>[Title, Company]</w:t>
          </w:r>
        </w:p>
      </w:docPartBody>
    </w:docPart>
    <w:docPart>
      <w:docPartPr>
        <w:name w:val="CFA9A0F7A9CD4861A9C7B49FA19E8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94FA2-A9EC-4ACE-A9E1-B38E2B5BE9CE}"/>
      </w:docPartPr>
      <w:docPartBody>
        <w:p w:rsidR="00000000" w:rsidRDefault="00857DFE" w:rsidP="00857DFE">
          <w:pPr>
            <w:pStyle w:val="CFA9A0F7A9CD4861A9C7B49FA19E88F9"/>
          </w:pPr>
          <w:r>
            <w:t>[Contact Information]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FE"/>
    <w:rsid w:val="00857DFE"/>
    <w:rsid w:val="009C076D"/>
    <w:rsid w:val="00BC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DFA1BA26A4F11AF44921F313B1311">
    <w:name w:val="ABCDFA1BA26A4F11AF44921F313B1311"/>
  </w:style>
  <w:style w:type="paragraph" w:customStyle="1" w:styleId="8041D1E755EB4B45B18ACE7363C7B903">
    <w:name w:val="8041D1E755EB4B45B18ACE7363C7B903"/>
  </w:style>
  <w:style w:type="paragraph" w:customStyle="1" w:styleId="B8A2E7608AFF4204A7CCD81822A76E9C">
    <w:name w:val="B8A2E7608AFF4204A7CCD81822A76E9C"/>
  </w:style>
  <w:style w:type="paragraph" w:customStyle="1" w:styleId="5A1FF772A22D49A38861C9B198D1F081">
    <w:name w:val="5A1FF772A22D49A38861C9B198D1F081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1289BFA4F7D14699A09509CC2D93619F">
    <w:name w:val="1289BFA4F7D14699A09509CC2D93619F"/>
  </w:style>
  <w:style w:type="paragraph" w:customStyle="1" w:styleId="9D032C900FFB45C687D20757FA32035D">
    <w:name w:val="9D032C900FFB45C687D20757FA32035D"/>
  </w:style>
  <w:style w:type="paragraph" w:customStyle="1" w:styleId="AE57253F84984B1A82A671D61AB624F1">
    <w:name w:val="AE57253F84984B1A82A671D61AB624F1"/>
  </w:style>
  <w:style w:type="paragraph" w:customStyle="1" w:styleId="ResumeText">
    <w:name w:val="Resume Text"/>
    <w:basedOn w:val="Normal"/>
    <w:qFormat/>
    <w:rsid w:val="00857DFE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2"/>
      <w14:ligatures w14:val="none"/>
    </w:rPr>
  </w:style>
  <w:style w:type="paragraph" w:customStyle="1" w:styleId="2A5F97AB7F96462DB2925512EE631DCA">
    <w:name w:val="2A5F97AB7F96462DB2925512EE631DCA"/>
  </w:style>
  <w:style w:type="character" w:styleId="PlaceholderText">
    <w:name w:val="Placeholder Text"/>
    <w:basedOn w:val="DefaultParagraphFont"/>
    <w:uiPriority w:val="99"/>
    <w:semiHidden/>
    <w:rsid w:val="00857DFE"/>
    <w:rPr>
      <w:color w:val="808080"/>
    </w:rPr>
  </w:style>
  <w:style w:type="paragraph" w:customStyle="1" w:styleId="5AED09524A3842FFBBFE7C479B29EF2D">
    <w:name w:val="5AED09524A3842FFBBFE7C479B29EF2D"/>
  </w:style>
  <w:style w:type="paragraph" w:customStyle="1" w:styleId="3C0C781D48404604BE09D095CF6BF4FF">
    <w:name w:val="3C0C781D48404604BE09D095CF6BF4FF"/>
  </w:style>
  <w:style w:type="paragraph" w:customStyle="1" w:styleId="DF161ED2F3D841C3B046D3676BAD5740">
    <w:name w:val="DF161ED2F3D841C3B046D3676BAD5740"/>
  </w:style>
  <w:style w:type="paragraph" w:customStyle="1" w:styleId="F51F6FA981E54DEF8A72A15AFA042854">
    <w:name w:val="F51F6FA981E54DEF8A72A15AFA042854"/>
  </w:style>
  <w:style w:type="paragraph" w:customStyle="1" w:styleId="8DF81F7500734A198F76E4B05C8F6CEB">
    <w:name w:val="8DF81F7500734A198F76E4B05C8F6CEB"/>
  </w:style>
  <w:style w:type="paragraph" w:customStyle="1" w:styleId="EAC5206E538143F4ACECD28FF736D982">
    <w:name w:val="EAC5206E538143F4ACECD28FF736D982"/>
  </w:style>
  <w:style w:type="paragraph" w:customStyle="1" w:styleId="44C475E8081F4D028964237C41B0763D">
    <w:name w:val="44C475E8081F4D028964237C41B0763D"/>
  </w:style>
  <w:style w:type="paragraph" w:customStyle="1" w:styleId="A5C4DFE26C9E4DC1842CDC8534D853E2">
    <w:name w:val="A5C4DFE26C9E4DC1842CDC8534D853E2"/>
  </w:style>
  <w:style w:type="paragraph" w:customStyle="1" w:styleId="271F88F1F48944C6911310750D7D2341">
    <w:name w:val="271F88F1F48944C6911310750D7D2341"/>
  </w:style>
  <w:style w:type="paragraph" w:customStyle="1" w:styleId="D5638AA537E14B00ADA6BA1B523E686C">
    <w:name w:val="D5638AA537E14B00ADA6BA1B523E686C"/>
  </w:style>
  <w:style w:type="paragraph" w:customStyle="1" w:styleId="19992DD58C9F485BB5D2EF4ADFCCB26F">
    <w:name w:val="19992DD58C9F485BB5D2EF4ADFCCB26F"/>
  </w:style>
  <w:style w:type="paragraph" w:customStyle="1" w:styleId="48E945DB0E334D93869B4C04A627C869">
    <w:name w:val="48E945DB0E334D93869B4C04A627C869"/>
    <w:rsid w:val="00857DFE"/>
  </w:style>
  <w:style w:type="paragraph" w:customStyle="1" w:styleId="00D75257EA3B46E993EE0CCF71111928">
    <w:name w:val="00D75257EA3B46E993EE0CCF71111928"/>
    <w:rsid w:val="00857DFE"/>
  </w:style>
  <w:style w:type="paragraph" w:customStyle="1" w:styleId="D89BA2B760AD4F36A7B678E5FD1164C6">
    <w:name w:val="D89BA2B760AD4F36A7B678E5FD1164C6"/>
    <w:rsid w:val="00857DFE"/>
  </w:style>
  <w:style w:type="paragraph" w:customStyle="1" w:styleId="23E2970FE3C14ADD8F1BE25B09C4D13D">
    <w:name w:val="23E2970FE3C14ADD8F1BE25B09C4D13D"/>
    <w:rsid w:val="00857DFE"/>
  </w:style>
  <w:style w:type="paragraph" w:customStyle="1" w:styleId="69CEDA00781B419EA56EAE3887B5B068">
    <w:name w:val="69CEDA00781B419EA56EAE3887B5B068"/>
    <w:rsid w:val="00857DFE"/>
  </w:style>
  <w:style w:type="paragraph" w:customStyle="1" w:styleId="437F19A5CD3C4772ACAA6FAD3253DD08">
    <w:name w:val="437F19A5CD3C4772ACAA6FAD3253DD08"/>
    <w:rsid w:val="00857DFE"/>
  </w:style>
  <w:style w:type="paragraph" w:customStyle="1" w:styleId="D9AC5A7BE858440DA117C5B0FB524ACD">
    <w:name w:val="D9AC5A7BE858440DA117C5B0FB524ACD"/>
    <w:rsid w:val="00857DFE"/>
  </w:style>
  <w:style w:type="paragraph" w:customStyle="1" w:styleId="055DEB7F56A8469281032597200CE2A3">
    <w:name w:val="055DEB7F56A8469281032597200CE2A3"/>
    <w:rsid w:val="00857DFE"/>
  </w:style>
  <w:style w:type="paragraph" w:customStyle="1" w:styleId="7CE6FE8B47024BF2AFCDBE39E141A854">
    <w:name w:val="7CE6FE8B47024BF2AFCDBE39E141A854"/>
    <w:rsid w:val="00857DFE"/>
  </w:style>
  <w:style w:type="paragraph" w:customStyle="1" w:styleId="4B8103BD73364F0C922EE33D970DD4D9">
    <w:name w:val="4B8103BD73364F0C922EE33D970DD4D9"/>
    <w:rsid w:val="00857DFE"/>
  </w:style>
  <w:style w:type="paragraph" w:customStyle="1" w:styleId="F448017713774498BA79BE85DFBC500B">
    <w:name w:val="F448017713774498BA79BE85DFBC500B"/>
    <w:rsid w:val="00857DFE"/>
  </w:style>
  <w:style w:type="paragraph" w:customStyle="1" w:styleId="706586E74C6A48B38E9FDC644902F85C">
    <w:name w:val="706586E74C6A48B38E9FDC644902F85C"/>
    <w:rsid w:val="00857DFE"/>
  </w:style>
  <w:style w:type="paragraph" w:customStyle="1" w:styleId="9637D8FE9C804E248B5D7B84A5B27DF2">
    <w:name w:val="9637D8FE9C804E248B5D7B84A5B27DF2"/>
    <w:rsid w:val="00857DFE"/>
  </w:style>
  <w:style w:type="paragraph" w:customStyle="1" w:styleId="DDC36057C6DE433E9699977598171546">
    <w:name w:val="DDC36057C6DE433E9699977598171546"/>
    <w:rsid w:val="00857DFE"/>
  </w:style>
  <w:style w:type="paragraph" w:customStyle="1" w:styleId="67BCA53008144E3D82BEAC802265DFC9">
    <w:name w:val="67BCA53008144E3D82BEAC802265DFC9"/>
    <w:rsid w:val="00857DFE"/>
  </w:style>
  <w:style w:type="paragraph" w:customStyle="1" w:styleId="D28E8F5F773641718AB33A2467A42322">
    <w:name w:val="D28E8F5F773641718AB33A2467A42322"/>
    <w:rsid w:val="00857DFE"/>
  </w:style>
  <w:style w:type="paragraph" w:customStyle="1" w:styleId="C5B24DDC4C1B4A1E852B5D961EA0DD11">
    <w:name w:val="C5B24DDC4C1B4A1E852B5D961EA0DD11"/>
    <w:rsid w:val="00857DFE"/>
  </w:style>
  <w:style w:type="paragraph" w:customStyle="1" w:styleId="4F58D5746D074C67BB671BD9CE15823F">
    <w:name w:val="4F58D5746D074C67BB671BD9CE15823F"/>
    <w:rsid w:val="00857DFE"/>
  </w:style>
  <w:style w:type="paragraph" w:customStyle="1" w:styleId="BC92B831F3B2489A9DB33B21916F1ED7">
    <w:name w:val="BC92B831F3B2489A9DB33B21916F1ED7"/>
    <w:rsid w:val="00857DFE"/>
  </w:style>
  <w:style w:type="paragraph" w:customStyle="1" w:styleId="E6F55D12488C4EC88014B2AAF2C690CF">
    <w:name w:val="E6F55D12488C4EC88014B2AAF2C690CF"/>
    <w:rsid w:val="00857DFE"/>
  </w:style>
  <w:style w:type="paragraph" w:customStyle="1" w:styleId="41AF36E31E3044849306EE16780D68F8">
    <w:name w:val="41AF36E31E3044849306EE16780D68F8"/>
    <w:rsid w:val="00857DFE"/>
  </w:style>
  <w:style w:type="paragraph" w:customStyle="1" w:styleId="A819DDE12EAB478EA21DF7002CB8BE7D">
    <w:name w:val="A819DDE12EAB478EA21DF7002CB8BE7D"/>
    <w:rsid w:val="00857DFE"/>
  </w:style>
  <w:style w:type="paragraph" w:customStyle="1" w:styleId="05E603300FC34240AE4878059DF3E5AF">
    <w:name w:val="05E603300FC34240AE4878059DF3E5AF"/>
    <w:rsid w:val="00857DFE"/>
  </w:style>
  <w:style w:type="paragraph" w:customStyle="1" w:styleId="24AA6F718B96445C8FF23DE599475A2F">
    <w:name w:val="24AA6F718B96445C8FF23DE599475A2F"/>
    <w:rsid w:val="00857DFE"/>
  </w:style>
  <w:style w:type="paragraph" w:customStyle="1" w:styleId="AC0822C1924446A2BCBC7FFDA79333D3">
    <w:name w:val="AC0822C1924446A2BCBC7FFDA79333D3"/>
    <w:rsid w:val="00857DFE"/>
  </w:style>
  <w:style w:type="paragraph" w:customStyle="1" w:styleId="A9215A3047F646B6BE38C2011D1554D2">
    <w:name w:val="A9215A3047F646B6BE38C2011D1554D2"/>
    <w:rsid w:val="00857DFE"/>
  </w:style>
  <w:style w:type="paragraph" w:customStyle="1" w:styleId="41B9625D6BFF459E866E8FB8BD3A5A8F">
    <w:name w:val="41B9625D6BFF459E866E8FB8BD3A5A8F"/>
    <w:rsid w:val="00857DFE"/>
  </w:style>
  <w:style w:type="paragraph" w:customStyle="1" w:styleId="6897B8ACF6FA452D9997EED56594F6D4">
    <w:name w:val="6897B8ACF6FA452D9997EED56594F6D4"/>
    <w:rsid w:val="00857DFE"/>
  </w:style>
  <w:style w:type="paragraph" w:customStyle="1" w:styleId="8364B3264C9048CBBE80CC3D062B5384">
    <w:name w:val="8364B3264C9048CBBE80CC3D062B5384"/>
    <w:rsid w:val="00857DFE"/>
  </w:style>
  <w:style w:type="paragraph" w:customStyle="1" w:styleId="D408B84799ED437A844F099744D226BE">
    <w:name w:val="D408B84799ED437A844F099744D226BE"/>
    <w:rsid w:val="00857DFE"/>
  </w:style>
  <w:style w:type="paragraph" w:customStyle="1" w:styleId="2396D9787B154C60B091B810B318908F">
    <w:name w:val="2396D9787B154C60B091B810B318908F"/>
    <w:rsid w:val="00857DFE"/>
  </w:style>
  <w:style w:type="paragraph" w:customStyle="1" w:styleId="9D8CDB01D64D469A9E461F73AF15A778">
    <w:name w:val="9D8CDB01D64D469A9E461F73AF15A778"/>
    <w:rsid w:val="00857DFE"/>
  </w:style>
  <w:style w:type="paragraph" w:customStyle="1" w:styleId="FB6B50DDFFF14DADA8E6B9A6666696AB">
    <w:name w:val="FB6B50DDFFF14DADA8E6B9A6666696AB"/>
    <w:rsid w:val="00857DFE"/>
  </w:style>
  <w:style w:type="paragraph" w:customStyle="1" w:styleId="3EEBEBBD9F9F4F55AA0ED44A63B649EC">
    <w:name w:val="3EEBEBBD9F9F4F55AA0ED44A63B649EC"/>
    <w:rsid w:val="00857DFE"/>
  </w:style>
  <w:style w:type="paragraph" w:customStyle="1" w:styleId="F7B7D24C3DA54C71964F2A2B411FAC7B">
    <w:name w:val="F7B7D24C3DA54C71964F2A2B411FAC7B"/>
    <w:rsid w:val="00857DFE"/>
  </w:style>
  <w:style w:type="paragraph" w:customStyle="1" w:styleId="D4B7ED5A11754CC1825DD28D9DCF270E">
    <w:name w:val="D4B7ED5A11754CC1825DD28D9DCF270E"/>
    <w:rsid w:val="00857DFE"/>
  </w:style>
  <w:style w:type="paragraph" w:customStyle="1" w:styleId="049083BAF4644AC68E84BAC32C9328D9">
    <w:name w:val="049083BAF4644AC68E84BAC32C9328D9"/>
    <w:rsid w:val="00857DFE"/>
  </w:style>
  <w:style w:type="paragraph" w:customStyle="1" w:styleId="84789B13ACF84ACEB898B01DA3C6BF33">
    <w:name w:val="84789B13ACF84ACEB898B01DA3C6BF33"/>
    <w:rsid w:val="00857DFE"/>
  </w:style>
  <w:style w:type="paragraph" w:customStyle="1" w:styleId="ECEB8A4459984E3A84163A25DE4AE8B0">
    <w:name w:val="ECEB8A4459984E3A84163A25DE4AE8B0"/>
    <w:rsid w:val="00857DFE"/>
  </w:style>
  <w:style w:type="paragraph" w:customStyle="1" w:styleId="D4081CE5765447F3968F08410FA88889">
    <w:name w:val="D4081CE5765447F3968F08410FA88889"/>
    <w:rsid w:val="00857DFE"/>
  </w:style>
  <w:style w:type="paragraph" w:customStyle="1" w:styleId="9B7EC425DCDC4AE9A47AF1C187F69815">
    <w:name w:val="9B7EC425DCDC4AE9A47AF1C187F69815"/>
    <w:rsid w:val="00857DFE"/>
  </w:style>
  <w:style w:type="paragraph" w:customStyle="1" w:styleId="14CB708F90FD4667A3829033FCB981B9">
    <w:name w:val="14CB708F90FD4667A3829033FCB981B9"/>
    <w:rsid w:val="00857DFE"/>
  </w:style>
  <w:style w:type="paragraph" w:customStyle="1" w:styleId="CFA9A0F7A9CD4861A9C7B49FA19E88F9">
    <w:name w:val="CFA9A0F7A9CD4861A9C7B49FA19E88F9"/>
    <w:rsid w:val="00857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Sari, Mazandaran, Iran</CompanyAddress>
  <CompanyPhone>+989112563271</CompanyPhone>
  <CompanyFax/>
  <CompanyEmail>saeidbarzegar@gmail.com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15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Saeid barzegar</dc:creator>
  <cp:keywords>www.linkedin.com/in/saeid-barzegar</cp:keywords>
  <cp:lastModifiedBy>Sabz Sistem</cp:lastModifiedBy>
  <cp:revision>4</cp:revision>
  <dcterms:created xsi:type="dcterms:W3CDTF">2025-01-14T11:57:00Z</dcterms:created>
  <dcterms:modified xsi:type="dcterms:W3CDTF">2025-01-14T12:12:00Z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